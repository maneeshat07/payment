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28"/>
        <w:gridCol w:w="3467"/>
        <w:gridCol w:w="2878"/>
        <w:gridCol w:w="2518"/>
        <w:gridCol w:w="1459"/>
      </w:tblGrid>
      <w:tr w:rsidR="00605A5B" w14:paraId="225D28F0" w14:textId="77777777" w:rsidTr="002C3D3D">
        <w:trPr>
          <w:trHeight w:val="720"/>
        </w:trPr>
        <w:tc>
          <w:tcPr>
            <w:tcW w:w="928" w:type="dxa"/>
            <w:tcBorders>
              <w:bottom w:val="single" w:sz="18" w:space="0" w:color="648276" w:themeColor="accent5"/>
            </w:tcBorders>
          </w:tcPr>
          <w:p w14:paraId="7F12FF0C" w14:textId="44F52990" w:rsidR="00605A5B" w:rsidRDefault="00643935">
            <w:r>
              <w:rPr>
                <w:noProof/>
                <w:lang w:val="en-IN" w:eastAsia="en-IN"/>
              </w:rPr>
              <w:drawing>
                <wp:inline distT="0" distB="0" distL="0" distR="0" wp14:anchorId="0C4854CE" wp14:editId="1F74DC97">
                  <wp:extent cx="540000" cy="69764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9-01-2021 13.15.54_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69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3" w:type="dxa"/>
            <w:gridSpan w:val="3"/>
            <w:tcBorders>
              <w:bottom w:val="single" w:sz="18" w:space="0" w:color="648276" w:themeColor="accent5"/>
            </w:tcBorders>
          </w:tcPr>
          <w:p w14:paraId="6C6626F8" w14:textId="6916DFB5" w:rsidR="000F17F6" w:rsidRPr="000F17F6" w:rsidRDefault="00643935" w:rsidP="000F17F6">
            <w:pPr>
              <w:pStyle w:val="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</w:t>
            </w:r>
            <w:proofErr w:type="spellStart"/>
            <w:r w:rsidR="009167F3">
              <w:rPr>
                <w:b/>
                <w:bCs/>
                <w:sz w:val="36"/>
                <w:szCs w:val="36"/>
              </w:rPr>
              <w:t>Maneesha</w:t>
            </w:r>
            <w:proofErr w:type="spellEnd"/>
            <w:r w:rsidR="009167F3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9167F3">
              <w:rPr>
                <w:b/>
                <w:bCs/>
                <w:sz w:val="36"/>
                <w:szCs w:val="36"/>
              </w:rPr>
              <w:t>Thallapaneni</w:t>
            </w:r>
            <w:proofErr w:type="spellEnd"/>
          </w:p>
          <w:p w14:paraId="4B235792" w14:textId="2D911DF0" w:rsidR="00605A5B" w:rsidRDefault="000F17F6" w:rsidP="00756749">
            <w:pPr>
              <w:pStyle w:val="Subtitle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643935">
              <w:rPr>
                <w:sz w:val="24"/>
              </w:rPr>
              <w:t xml:space="preserve">                                                                        </w:t>
            </w:r>
            <w:r w:rsidR="009F695E">
              <w:rPr>
                <w:sz w:val="24"/>
              </w:rPr>
              <w:t>Software Engineer</w:t>
            </w:r>
          </w:p>
          <w:p w14:paraId="2EBB5BDA" w14:textId="1596D00E" w:rsidR="000F17F6" w:rsidRPr="000F17F6" w:rsidRDefault="000F17F6" w:rsidP="000F17F6"/>
        </w:tc>
        <w:tc>
          <w:tcPr>
            <w:tcW w:w="1459" w:type="dxa"/>
            <w:tcBorders>
              <w:bottom w:val="single" w:sz="18" w:space="0" w:color="648276" w:themeColor="accent5"/>
            </w:tcBorders>
          </w:tcPr>
          <w:p w14:paraId="64BF84F9" w14:textId="2235E1FB" w:rsidR="00605A5B" w:rsidRDefault="00605A5B" w:rsidP="00FB192A"/>
        </w:tc>
        <w:bookmarkStart w:id="0" w:name="_GoBack"/>
        <w:bookmarkEnd w:id="0"/>
      </w:tr>
      <w:tr w:rsidR="00D105CC" w14:paraId="6244F503" w14:textId="77777777" w:rsidTr="009F695E">
        <w:trPr>
          <w:trHeight w:val="270"/>
        </w:trPr>
        <w:tc>
          <w:tcPr>
            <w:tcW w:w="4395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AF848EA" w14:textId="77777777" w:rsidR="00F4501B" w:rsidRDefault="00F4501B"/>
        </w:tc>
        <w:tc>
          <w:tcPr>
            <w:tcW w:w="2878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2122F05" w14:textId="77777777" w:rsidR="00F4501B" w:rsidRDefault="00F4501B"/>
        </w:tc>
        <w:tc>
          <w:tcPr>
            <w:tcW w:w="3977" w:type="dxa"/>
            <w:gridSpan w:val="2"/>
            <w:tcBorders>
              <w:top w:val="single" w:sz="18" w:space="0" w:color="648276" w:themeColor="accent5"/>
            </w:tcBorders>
          </w:tcPr>
          <w:p w14:paraId="1EA2AFF4" w14:textId="77777777" w:rsidR="00F4501B" w:rsidRDefault="00F4501B"/>
        </w:tc>
      </w:tr>
      <w:tr w:rsidR="00FB192A" w14:paraId="17B18EF7" w14:textId="77777777" w:rsidTr="009F695E">
        <w:trPr>
          <w:trHeight w:val="2151"/>
        </w:trPr>
        <w:tc>
          <w:tcPr>
            <w:tcW w:w="4395" w:type="dxa"/>
            <w:gridSpan w:val="2"/>
            <w:tcBorders>
              <w:right w:val="single" w:sz="18" w:space="0" w:color="648276" w:themeColor="accent5"/>
            </w:tcBorders>
          </w:tcPr>
          <w:p w14:paraId="1123CA8A" w14:textId="1D36CCD0" w:rsidR="00FB192A" w:rsidRPr="00617C2C" w:rsidRDefault="00CF2C54" w:rsidP="00DB1717">
            <w:pPr>
              <w:pStyle w:val="Heading1"/>
              <w:spacing w:before="0"/>
              <w:jc w:val="left"/>
              <w:rPr>
                <w:szCs w:val="28"/>
              </w:rPr>
            </w:pPr>
            <w:r w:rsidRPr="00617C2C">
              <w:rPr>
                <w:szCs w:val="28"/>
              </w:rPr>
              <w:t>Contact</w:t>
            </w:r>
          </w:p>
          <w:p w14:paraId="55B85F8F" w14:textId="19B41287" w:rsidR="009F695E" w:rsidRDefault="0077058A" w:rsidP="0003366F">
            <w:pPr>
              <w:spacing w:line="276" w:lineRule="auto"/>
              <w:rPr>
                <w:rFonts w:ascii="Calibri" w:hAnsi="Calibri" w:cs="Calibri"/>
              </w:rPr>
            </w:pPr>
            <w:r w:rsidRPr="0077058A">
              <w:rPr>
                <w:rFonts w:ascii="Calibri" w:hAnsi="Calibri" w:cs="Calibri"/>
                <w:b/>
                <w:bCs/>
              </w:rPr>
              <w:t>Phone</w:t>
            </w:r>
            <w:r>
              <w:rPr>
                <w:rFonts w:ascii="Calibri" w:hAnsi="Calibri" w:cs="Calibri"/>
              </w:rPr>
              <w:t xml:space="preserve">: </w:t>
            </w:r>
            <w:r w:rsidR="009F695E">
              <w:rPr>
                <w:rFonts w:ascii="Calibri" w:hAnsi="Calibri" w:cs="Calibri"/>
              </w:rPr>
              <w:t xml:space="preserve"> 7569692693</w:t>
            </w:r>
          </w:p>
          <w:p w14:paraId="44480AF5" w14:textId="37CF6EC4" w:rsidR="00CF2C54" w:rsidRPr="009F695E" w:rsidRDefault="0077058A" w:rsidP="00992D24">
            <w:pPr>
              <w:spacing w:line="276" w:lineRule="auto"/>
              <w:rPr>
                <w:rFonts w:ascii="Calibri" w:hAnsi="Calibri" w:cs="Calibri"/>
              </w:rPr>
            </w:pPr>
            <w:r w:rsidRPr="0077058A">
              <w:rPr>
                <w:rFonts w:ascii="Calibri" w:hAnsi="Calibri" w:cs="Calibri"/>
                <w:b/>
                <w:bCs/>
              </w:rPr>
              <w:t>Email</w:t>
            </w:r>
            <w:r>
              <w:rPr>
                <w:rFonts w:ascii="Calibri" w:hAnsi="Calibri" w:cs="Calibri"/>
              </w:rPr>
              <w:t>:</w:t>
            </w:r>
            <w:r w:rsidR="00992D24">
              <w:rPr>
                <w:rFonts w:ascii="Calibri" w:hAnsi="Calibri" w:cs="Calibri"/>
              </w:rPr>
              <w:t xml:space="preserve"> maneeshat07 </w:t>
            </w:r>
            <w:r w:rsidR="009F695E">
              <w:rPr>
                <w:rFonts w:ascii="Calibri" w:hAnsi="Calibri" w:cs="Calibri"/>
              </w:rPr>
              <w:t>@gmail.com</w:t>
            </w:r>
          </w:p>
        </w:tc>
        <w:tc>
          <w:tcPr>
            <w:tcW w:w="6855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3BC020B" w14:textId="5D9A1796" w:rsidR="00FB192A" w:rsidRPr="00617C2C" w:rsidRDefault="00FB192A" w:rsidP="002C3D3D">
            <w:pPr>
              <w:pStyle w:val="Heading2"/>
              <w:spacing w:before="0"/>
              <w:rPr>
                <w:szCs w:val="28"/>
              </w:rPr>
            </w:pPr>
            <w:r w:rsidRPr="00617C2C">
              <w:rPr>
                <w:szCs w:val="28"/>
              </w:rPr>
              <w:t>Education</w:t>
            </w:r>
          </w:p>
          <w:p w14:paraId="39B0A724" w14:textId="4908E7BE" w:rsidR="00A0427E" w:rsidRPr="00E51ED4" w:rsidRDefault="00A0427E" w:rsidP="002C3D3D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E51ED4">
              <w:rPr>
                <w:rFonts w:ascii="Calibri" w:hAnsi="Calibri" w:cs="Calibri"/>
                <w:b/>
                <w:bCs/>
                <w:sz w:val="26"/>
                <w:szCs w:val="26"/>
              </w:rPr>
              <w:t>Chaitanya Bharathi Institute of Technology, Hyderabad</w:t>
            </w:r>
          </w:p>
          <w:p w14:paraId="55C89927" w14:textId="1FC73E60" w:rsidR="00F979C8" w:rsidRPr="00E51ED4" w:rsidRDefault="00FB192A" w:rsidP="002C3D3D">
            <w:pPr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</w:rPr>
              <w:t>Bachelor of Engineering</w:t>
            </w:r>
            <w:r w:rsidR="00CF2C54" w:rsidRPr="00E51ED4">
              <w:rPr>
                <w:rFonts w:ascii="Calibri" w:hAnsi="Calibri" w:cs="Calibri"/>
              </w:rPr>
              <w:t xml:space="preserve"> </w:t>
            </w:r>
            <w:r w:rsidR="00F979C8" w:rsidRPr="00E51ED4">
              <w:rPr>
                <w:rFonts w:ascii="Calibri" w:hAnsi="Calibri" w:cs="Calibri"/>
              </w:rPr>
              <w:t>(2014 – 2018)</w:t>
            </w:r>
          </w:p>
          <w:p w14:paraId="277E9E04" w14:textId="2498D41D" w:rsidR="00CF2C54" w:rsidRPr="00E51ED4" w:rsidRDefault="00FB192A" w:rsidP="002C3D3D">
            <w:pPr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</w:rPr>
              <w:t>Electronics and Communication Engineering</w:t>
            </w:r>
            <w:r w:rsidR="009F695E">
              <w:rPr>
                <w:rFonts w:ascii="Calibri" w:hAnsi="Calibri" w:cs="Calibri"/>
              </w:rPr>
              <w:t>(7.5 CGPA)</w:t>
            </w:r>
          </w:p>
          <w:p w14:paraId="10A0FA02" w14:textId="77777777" w:rsidR="009F695E" w:rsidRDefault="009F695E" w:rsidP="002C3D3D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Vijaya Ratna Junior College</w:t>
            </w:r>
          </w:p>
          <w:p w14:paraId="7A8D4D7D" w14:textId="77777777" w:rsidR="002C3D3D" w:rsidRDefault="00CF2C54" w:rsidP="002C3D3D">
            <w:pPr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</w:rPr>
              <w:t>Intermediate</w:t>
            </w:r>
            <w:r w:rsidR="00F979C8" w:rsidRPr="00E51ED4">
              <w:rPr>
                <w:rFonts w:ascii="Calibri" w:hAnsi="Calibri" w:cs="Calibri"/>
              </w:rPr>
              <w:t xml:space="preserve"> (2012 – 2014</w:t>
            </w:r>
            <w:r w:rsidR="00A0427E" w:rsidRPr="00E51ED4">
              <w:rPr>
                <w:rFonts w:ascii="Calibri" w:hAnsi="Calibri" w:cs="Calibri"/>
              </w:rPr>
              <w:t>)</w:t>
            </w:r>
          </w:p>
          <w:p w14:paraId="1AD926C8" w14:textId="29855151" w:rsidR="00A90D61" w:rsidRPr="00A90D61" w:rsidRDefault="00A90D61" w:rsidP="002C3D3D">
            <w:pPr>
              <w:rPr>
                <w:rFonts w:ascii="Calibri" w:hAnsi="Calibri" w:cs="Calibri"/>
              </w:rPr>
            </w:pPr>
          </w:p>
        </w:tc>
      </w:tr>
      <w:tr w:rsidR="00D105CC" w14:paraId="2FD2E004" w14:textId="77777777" w:rsidTr="009F695E">
        <w:trPr>
          <w:trHeight w:val="8548"/>
        </w:trPr>
        <w:tc>
          <w:tcPr>
            <w:tcW w:w="4395" w:type="dxa"/>
            <w:gridSpan w:val="2"/>
            <w:tcBorders>
              <w:right w:val="single" w:sz="18" w:space="0" w:color="648276" w:themeColor="accent5"/>
            </w:tcBorders>
          </w:tcPr>
          <w:p w14:paraId="05C78504" w14:textId="65A49F79" w:rsidR="00B64D28" w:rsidRPr="00617C2C" w:rsidRDefault="00D364E4" w:rsidP="00211B68">
            <w:pPr>
              <w:pStyle w:val="Heading1"/>
              <w:jc w:val="left"/>
              <w:rPr>
                <w:szCs w:val="28"/>
              </w:rPr>
            </w:pPr>
            <w:bookmarkStart w:id="1" w:name="_Hlk71196122"/>
            <w:r w:rsidRPr="00617C2C">
              <w:rPr>
                <w:szCs w:val="28"/>
              </w:rPr>
              <w:t xml:space="preserve">Technical </w:t>
            </w:r>
            <w:r w:rsidR="00DA7675" w:rsidRPr="00617C2C">
              <w:rPr>
                <w:szCs w:val="28"/>
              </w:rPr>
              <w:t>Skills</w:t>
            </w:r>
          </w:p>
          <w:p w14:paraId="7786CEAE" w14:textId="09B3CE5E" w:rsidR="009F695E" w:rsidRDefault="009F695E" w:rsidP="009F695E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41"/>
              </w:tabs>
              <w:autoSpaceDE w:val="0"/>
              <w:autoSpaceDN w:val="0"/>
              <w:spacing w:before="36" w:after="0" w:line="240" w:lineRule="auto"/>
              <w:contextualSpacing w:val="0"/>
            </w:pPr>
            <w:r>
              <w:t>Languages:</w:t>
            </w:r>
          </w:p>
          <w:p w14:paraId="36DD972E" w14:textId="16EF8791" w:rsidR="009F695E" w:rsidRDefault="009F695E" w:rsidP="009F695E">
            <w:pPr>
              <w:pStyle w:val="ListParagraph"/>
              <w:widowControl w:val="0"/>
              <w:tabs>
                <w:tab w:val="left" w:pos="841"/>
              </w:tabs>
              <w:autoSpaceDE w:val="0"/>
              <w:autoSpaceDN w:val="0"/>
              <w:spacing w:before="36" w:after="0" w:line="240" w:lineRule="auto"/>
              <w:ind w:firstLine="0"/>
              <w:contextualSpacing w:val="0"/>
            </w:pPr>
            <w:r>
              <w:t xml:space="preserve">JAVA,Spring boot, JavaScript, </w:t>
            </w:r>
            <w:r>
              <w:t>CSS</w:t>
            </w:r>
            <w:r>
              <w:t>,HTML ,Sightly.</w:t>
            </w:r>
          </w:p>
          <w:p w14:paraId="34FE47A3" w14:textId="711AB850" w:rsidR="009F695E" w:rsidRDefault="009F695E" w:rsidP="009F695E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41"/>
              </w:tabs>
              <w:autoSpaceDE w:val="0"/>
              <w:autoSpaceDN w:val="0"/>
              <w:spacing w:before="36" w:after="0" w:line="240" w:lineRule="auto"/>
              <w:contextualSpacing w:val="0"/>
            </w:pPr>
            <w:r>
              <w:t>Content</w:t>
            </w:r>
            <w:r>
              <w:rPr>
                <w:spacing w:val="-32"/>
              </w:rPr>
              <w:t xml:space="preserve"> </w:t>
            </w:r>
            <w:r>
              <w:t>Management</w:t>
            </w:r>
            <w:r>
              <w:rPr>
                <w:spacing w:val="-32"/>
              </w:rPr>
              <w:t xml:space="preserve"> </w:t>
            </w:r>
            <w:r>
              <w:t>Systems</w:t>
            </w:r>
            <w:r>
              <w:t>: AEM6.5.</w:t>
            </w:r>
          </w:p>
          <w:p w14:paraId="39D619B2" w14:textId="0DD9CFB6" w:rsidR="009F695E" w:rsidRDefault="009F695E" w:rsidP="009F695E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41"/>
              </w:tabs>
              <w:autoSpaceDE w:val="0"/>
              <w:autoSpaceDN w:val="0"/>
              <w:spacing w:before="36" w:after="0" w:line="240" w:lineRule="auto"/>
              <w:contextualSpacing w:val="0"/>
            </w:pPr>
            <w:r>
              <w:t>Tools:</w:t>
            </w:r>
            <w:r>
              <w:t xml:space="preserve"> </w:t>
            </w:r>
            <w:r>
              <w:rPr>
                <w:spacing w:val="-29"/>
              </w:rPr>
              <w:t xml:space="preserve"> </w:t>
            </w:r>
            <w:r>
              <w:t>Eclipse,</w:t>
            </w:r>
            <w:r>
              <w:t>JIRA.</w:t>
            </w:r>
          </w:p>
          <w:p w14:paraId="213FAAF7" w14:textId="77777777" w:rsidR="009B38B4" w:rsidRPr="009B38B4" w:rsidRDefault="009B38B4" w:rsidP="009B38B4">
            <w:pPr>
              <w:pStyle w:val="ListParagraph"/>
              <w:spacing w:line="276" w:lineRule="auto"/>
              <w:ind w:firstLine="0"/>
              <w:rPr>
                <w:szCs w:val="24"/>
              </w:rPr>
            </w:pPr>
          </w:p>
          <w:p w14:paraId="6F33C30A" w14:textId="57E15B3E" w:rsidR="00271E0E" w:rsidRDefault="00271E0E" w:rsidP="00271E0E">
            <w:pPr>
              <w:spacing w:line="276" w:lineRule="auto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  <w:r w:rsidRPr="00271E0E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Personal Details</w:t>
            </w:r>
          </w:p>
          <w:p w14:paraId="7B7650E2" w14:textId="77777777" w:rsidR="00DF2712" w:rsidRPr="00DF2712" w:rsidRDefault="00DF2712" w:rsidP="00271E0E">
            <w:pPr>
              <w:spacing w:line="276" w:lineRule="auto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</w:p>
          <w:p w14:paraId="7513A9A6" w14:textId="14819F45" w:rsidR="00271E0E" w:rsidRPr="00E51ED4" w:rsidRDefault="00271E0E" w:rsidP="00271E0E">
            <w:pPr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  <w:b/>
                <w:bCs/>
              </w:rPr>
              <w:t>Languages Known</w:t>
            </w:r>
            <w:r w:rsidRPr="00E51ED4">
              <w:rPr>
                <w:rFonts w:ascii="Calibri" w:hAnsi="Calibri" w:cs="Calibri"/>
              </w:rPr>
              <w:t>: English, Telugu, Hindi</w:t>
            </w:r>
          </w:p>
          <w:p w14:paraId="139BC901" w14:textId="4256B40D" w:rsidR="00271E0E" w:rsidRDefault="00271E0E" w:rsidP="00271E0E">
            <w:pPr>
              <w:spacing w:line="276" w:lineRule="auto"/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  <w:b/>
                <w:bCs/>
              </w:rPr>
              <w:t>Hobbies</w:t>
            </w:r>
            <w:r w:rsidRPr="00E51ED4">
              <w:rPr>
                <w:rFonts w:ascii="Calibri" w:hAnsi="Calibri" w:cs="Calibri"/>
              </w:rPr>
              <w:t xml:space="preserve">: </w:t>
            </w:r>
            <w:r w:rsidR="00D236EB">
              <w:rPr>
                <w:rFonts w:ascii="Calibri" w:hAnsi="Calibri" w:cs="Calibri"/>
              </w:rPr>
              <w:t xml:space="preserve">DIY, </w:t>
            </w:r>
            <w:r w:rsidR="00992D24">
              <w:rPr>
                <w:rFonts w:ascii="Calibri" w:hAnsi="Calibri" w:cs="Calibri"/>
              </w:rPr>
              <w:t>Dance</w:t>
            </w:r>
            <w:r w:rsidRPr="00E51ED4">
              <w:rPr>
                <w:rFonts w:ascii="Calibri" w:hAnsi="Calibri" w:cs="Calibri"/>
              </w:rPr>
              <w:t>, Playing outdoor games</w:t>
            </w:r>
          </w:p>
          <w:p w14:paraId="5410DB45" w14:textId="77777777" w:rsidR="009B38B4" w:rsidRDefault="009B38B4" w:rsidP="00271E0E">
            <w:pPr>
              <w:spacing w:line="276" w:lineRule="auto"/>
              <w:rPr>
                <w:rFonts w:ascii="Calibri" w:hAnsi="Calibri" w:cs="Calibri"/>
              </w:rPr>
            </w:pPr>
          </w:p>
          <w:p w14:paraId="0F815A7C" w14:textId="07342608" w:rsidR="00763759" w:rsidRPr="009B38B4" w:rsidRDefault="009B38B4" w:rsidP="0072651A">
            <w:pPr>
              <w:rPr>
                <w:rFonts w:asciiTheme="majorHAnsi" w:hAnsiTheme="majorHAnsi"/>
                <w:b/>
                <w:bCs/>
                <w:color w:val="A5AB81" w:themeColor="accent3"/>
                <w:sz w:val="28"/>
                <w:szCs w:val="28"/>
              </w:rPr>
            </w:pPr>
            <w:r w:rsidRPr="009B38B4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Extra-Curricular</w:t>
            </w:r>
            <w:r w:rsidR="00763759" w:rsidRPr="009B38B4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 xml:space="preserve"> Activities</w:t>
            </w:r>
          </w:p>
          <w:p w14:paraId="341E157E" w14:textId="77777777" w:rsidR="00763759" w:rsidRDefault="00763759" w:rsidP="0072651A">
            <w:pPr>
              <w:spacing w:line="276" w:lineRule="auto"/>
            </w:pPr>
          </w:p>
          <w:p w14:paraId="3A755DAF" w14:textId="778B086C" w:rsidR="00763759" w:rsidRPr="00D236EB" w:rsidRDefault="00763759" w:rsidP="009F695E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D236EB">
              <w:t xml:space="preserve">Participated in Inter </w:t>
            </w:r>
            <w:r w:rsidR="00B16945">
              <w:t>C</w:t>
            </w:r>
            <w:r w:rsidRPr="00D236EB">
              <w:t xml:space="preserve">ollege </w:t>
            </w:r>
            <w:r w:rsidR="008D688B" w:rsidRPr="00D236EB">
              <w:t>Throw ball</w:t>
            </w:r>
            <w:r w:rsidRPr="00D236EB">
              <w:t xml:space="preserve"> tournament</w:t>
            </w:r>
            <w:r w:rsidR="00E417E6">
              <w:t>s</w:t>
            </w:r>
            <w:r w:rsidRPr="00D236EB">
              <w:t>.</w:t>
            </w:r>
          </w:p>
          <w:p w14:paraId="36B6A74E" w14:textId="78E7814E" w:rsidR="00DF2712" w:rsidRDefault="00DF2712" w:rsidP="009F695E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Served as School Sports Captain for </w:t>
            </w:r>
            <w:r w:rsidR="005D52A7">
              <w:t>a</w:t>
            </w:r>
            <w:r>
              <w:t xml:space="preserve"> year.</w:t>
            </w:r>
          </w:p>
          <w:p w14:paraId="3341E7CE" w14:textId="2623735A" w:rsidR="00DF2712" w:rsidRDefault="00291AC7" w:rsidP="009F695E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M</w:t>
            </w:r>
            <w:r w:rsidR="009B38B4" w:rsidRPr="00D236EB">
              <w:t>ember of college cultural club and organizing committee of technical fest.</w:t>
            </w:r>
          </w:p>
        </w:tc>
        <w:tc>
          <w:tcPr>
            <w:tcW w:w="6855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4D00051" w14:textId="52E39906" w:rsidR="00B64D28" w:rsidRPr="00617C2C" w:rsidRDefault="00B64D28" w:rsidP="00A77921">
            <w:pPr>
              <w:pStyle w:val="Heading2"/>
              <w:rPr>
                <w:szCs w:val="28"/>
              </w:rPr>
            </w:pPr>
            <w:r w:rsidRPr="00617C2C">
              <w:rPr>
                <w:szCs w:val="28"/>
              </w:rPr>
              <w:t>Experience Summary</w:t>
            </w:r>
          </w:p>
          <w:p w14:paraId="719BC226" w14:textId="77777777" w:rsidR="003224C1" w:rsidRDefault="003224C1" w:rsidP="0092576C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KeySoft Infotech</w:t>
            </w:r>
          </w:p>
          <w:p w14:paraId="4AA90B47" w14:textId="59011463" w:rsidR="00B64D28" w:rsidRDefault="003224C1" w:rsidP="0092576C">
            <w:pPr>
              <w:rPr>
                <w:rFonts w:ascii="Calibri" w:hAnsi="Calibri" w:cs="Calibri"/>
              </w:rPr>
            </w:pPr>
            <w:r w:rsidRPr="00FE282F">
              <w:rPr>
                <w:rFonts w:ascii="Calibri" w:hAnsi="Calibri" w:cs="Calibri"/>
              </w:rPr>
              <w:t xml:space="preserve"> </w:t>
            </w:r>
            <w:r w:rsidR="000D60E4" w:rsidRPr="00FE282F">
              <w:rPr>
                <w:rFonts w:ascii="Calibri" w:hAnsi="Calibri" w:cs="Calibri"/>
              </w:rPr>
              <w:t>(</w:t>
            </w:r>
            <w:r w:rsidR="00CC1BE7">
              <w:rPr>
                <w:rFonts w:ascii="Calibri" w:hAnsi="Calibri" w:cs="Calibri"/>
              </w:rPr>
              <w:t>June</w:t>
            </w:r>
            <w:r w:rsidR="00B64D28" w:rsidRPr="00FE282F">
              <w:rPr>
                <w:rFonts w:ascii="Calibri" w:hAnsi="Calibri" w:cs="Calibri"/>
              </w:rPr>
              <w:t xml:space="preserve"> 2018 – Present</w:t>
            </w:r>
            <w:r w:rsidR="00D335CB" w:rsidRPr="00FE282F">
              <w:rPr>
                <w:rFonts w:ascii="Calibri" w:hAnsi="Calibri" w:cs="Calibri"/>
              </w:rPr>
              <w:t>, Total: 3 years</w:t>
            </w:r>
            <w:r w:rsidR="000D60E4" w:rsidRPr="00FE282F">
              <w:rPr>
                <w:rFonts w:ascii="Calibri" w:hAnsi="Calibri" w:cs="Calibri"/>
              </w:rPr>
              <w:t>)</w:t>
            </w:r>
          </w:p>
          <w:p w14:paraId="737B2314" w14:textId="77777777" w:rsidR="00FE282F" w:rsidRPr="00FE282F" w:rsidRDefault="00FE282F" w:rsidP="0092576C">
            <w:pPr>
              <w:rPr>
                <w:rFonts w:ascii="Calibri" w:hAnsi="Calibri" w:cs="Calibri"/>
              </w:rPr>
            </w:pPr>
          </w:p>
          <w:p w14:paraId="0E8A7554" w14:textId="2AF90D8C" w:rsidR="00FE282F" w:rsidRPr="00165B71" w:rsidRDefault="00FE282F" w:rsidP="009D7427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165B71">
              <w:rPr>
                <w:lang w:val="en-IN" w:eastAsia="en-IN"/>
              </w:rPr>
              <w:t>3 years of experience in IT experience in using Web content management tool “Adobe Experience Manager” for designing Web applications and Portals.</w:t>
            </w:r>
          </w:p>
          <w:p w14:paraId="70C3D674" w14:textId="6F7EB47B" w:rsidR="00FE282F" w:rsidRDefault="00FE282F" w:rsidP="009D7427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FE282F">
              <w:rPr>
                <w:lang w:val="en-IN" w:eastAsia="en-IN"/>
              </w:rPr>
              <w:t>Working experience of AEM (6.5).</w:t>
            </w:r>
          </w:p>
          <w:p w14:paraId="09B1F28D" w14:textId="63DE1D0F" w:rsidR="00E45730" w:rsidRPr="00BC5B13" w:rsidRDefault="00E45730" w:rsidP="00BC5B13">
            <w:pPr>
              <w:pStyle w:val="ListParagraph"/>
              <w:numPr>
                <w:ilvl w:val="0"/>
                <w:numId w:val="20"/>
              </w:numPr>
            </w:pPr>
            <w:r w:rsidRPr="00BC5B13">
              <w:t>Deep knowledge of Adobe Experience Manager and AEM Core components</w:t>
            </w:r>
          </w:p>
          <w:p w14:paraId="24071029" w14:textId="6ADED49B" w:rsidR="00FE282F" w:rsidRPr="00FE282F" w:rsidRDefault="00FE282F" w:rsidP="00BC5B13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BC5B13">
              <w:t>Hands on experience</w:t>
            </w:r>
            <w:r w:rsidRPr="00FE282F">
              <w:rPr>
                <w:lang w:val="en-IN" w:eastAsia="en-IN"/>
              </w:rPr>
              <w:t xml:space="preserve"> in using HTML, Sightly, JavaScript, CSS for designing front-end, Java &amp; Spring boot for backend for application.</w:t>
            </w:r>
          </w:p>
          <w:p w14:paraId="3E03BDA6" w14:textId="018F3D51" w:rsidR="00FE282F" w:rsidRPr="00FE282F" w:rsidRDefault="00FE282F" w:rsidP="009D7427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FE282F">
              <w:rPr>
                <w:lang w:val="en-IN" w:eastAsia="en-IN"/>
              </w:rPr>
              <w:t>Good working Knowledge of Agile Method.</w:t>
            </w:r>
          </w:p>
          <w:p w14:paraId="308F7175" w14:textId="6F2FFB67" w:rsidR="00FE282F" w:rsidRPr="00FE282F" w:rsidRDefault="00FE282F" w:rsidP="009D7427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FE282F">
              <w:rPr>
                <w:lang w:val="en-IN" w:eastAsia="en-IN"/>
              </w:rPr>
              <w:t>Have been involved in all the phases of project life cycle starting from estimation and discovery to post implementation support.</w:t>
            </w:r>
          </w:p>
          <w:p w14:paraId="7DE5D0F1" w14:textId="111D0F59" w:rsidR="00D94B1F" w:rsidRPr="00FE282F" w:rsidRDefault="00D97589" w:rsidP="009D7427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Cs w:val="24"/>
              </w:rPr>
            </w:pPr>
            <w:r w:rsidRPr="00FE282F">
              <w:rPr>
                <w:szCs w:val="24"/>
              </w:rPr>
              <w:t>Strong knowledge in SDLC–worked mainly with Agile software development methodology.</w:t>
            </w:r>
          </w:p>
          <w:p w14:paraId="12E60B9F" w14:textId="77777777" w:rsidR="009B38B4" w:rsidRPr="00FE282F" w:rsidRDefault="00A05EDA" w:rsidP="009D7427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Cs w:val="24"/>
              </w:rPr>
            </w:pPr>
            <w:r w:rsidRPr="00FE282F">
              <w:rPr>
                <w:szCs w:val="24"/>
              </w:rPr>
              <w:t>Good</w:t>
            </w:r>
            <w:r w:rsidR="00D97589" w:rsidRPr="00FE282F">
              <w:rPr>
                <w:szCs w:val="24"/>
              </w:rPr>
              <w:t xml:space="preserve"> communication, analytical, problem solving and documentation skills.</w:t>
            </w:r>
          </w:p>
          <w:p w14:paraId="350F87A0" w14:textId="6B5BD563" w:rsidR="00F92A9F" w:rsidRPr="001E618C" w:rsidRDefault="00F92A9F" w:rsidP="00FE282F">
            <w:pPr>
              <w:spacing w:line="276" w:lineRule="auto"/>
            </w:pPr>
          </w:p>
        </w:tc>
      </w:tr>
      <w:bookmarkEnd w:id="1"/>
    </w:tbl>
    <w:p w14:paraId="3BEC529E" w14:textId="7F742C01" w:rsidR="00C55D85" w:rsidRDefault="00C55D85"/>
    <w:sectPr w:rsidR="00C55D85" w:rsidSect="005D52A7">
      <w:footerReference w:type="default" r:id="rId13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09115" w14:textId="77777777" w:rsidR="00266347" w:rsidRDefault="00266347" w:rsidP="00F316AD">
      <w:r>
        <w:separator/>
      </w:r>
    </w:p>
  </w:endnote>
  <w:endnote w:type="continuationSeparator" w:id="0">
    <w:p w14:paraId="74EB4300" w14:textId="77777777" w:rsidR="00266347" w:rsidRDefault="0026634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D5B56" w14:textId="77777777" w:rsidR="000E1D44" w:rsidRDefault="000E1D4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C50C0" wp14:editId="1FAD1E32">
              <wp:simplePos x="0" y="0"/>
              <wp:positionH relativeFrom="page">
                <wp:posOffset>438150</wp:posOffset>
              </wp:positionH>
              <wp:positionV relativeFrom="bottomMargin">
                <wp:align>top</wp:align>
              </wp:positionV>
              <wp:extent cx="6850380" cy="458470"/>
              <wp:effectExtent l="0" t="0" r="762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88190B" id="Rectangle 2" o:spid="_x0000_s1026" alt="&quot;&quot;" style="position:absolute;margin-left:34.5pt;margin-top:0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" fillcolor="#648276 [3208]" stroked="f"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EAE9A" w14:textId="77777777" w:rsidR="00266347" w:rsidRDefault="00266347" w:rsidP="00F316AD">
      <w:r>
        <w:separator/>
      </w:r>
    </w:p>
  </w:footnote>
  <w:footnote w:type="continuationSeparator" w:id="0">
    <w:p w14:paraId="48D488BA" w14:textId="77777777" w:rsidR="00266347" w:rsidRDefault="0026634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997"/>
    <w:multiLevelType w:val="hybridMultilevel"/>
    <w:tmpl w:val="9E46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750A"/>
    <w:multiLevelType w:val="hybridMultilevel"/>
    <w:tmpl w:val="BE1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E1C33"/>
    <w:multiLevelType w:val="hybridMultilevel"/>
    <w:tmpl w:val="ED00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D59"/>
    <w:multiLevelType w:val="hybridMultilevel"/>
    <w:tmpl w:val="1E0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92EF5"/>
    <w:multiLevelType w:val="hybridMultilevel"/>
    <w:tmpl w:val="3468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A6B31"/>
    <w:multiLevelType w:val="hybridMultilevel"/>
    <w:tmpl w:val="F356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F4D06"/>
    <w:multiLevelType w:val="hybridMultilevel"/>
    <w:tmpl w:val="54026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948D7"/>
    <w:multiLevelType w:val="hybridMultilevel"/>
    <w:tmpl w:val="7A00CCB6"/>
    <w:lvl w:ilvl="0" w:tplc="0B7CDF76">
      <w:numFmt w:val="bullet"/>
      <w:lvlText w:val="•"/>
      <w:lvlJc w:val="left"/>
      <w:pPr>
        <w:ind w:left="915" w:hanging="555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D487D"/>
    <w:multiLevelType w:val="hybridMultilevel"/>
    <w:tmpl w:val="54DC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F4F0A"/>
    <w:multiLevelType w:val="hybridMultilevel"/>
    <w:tmpl w:val="FFFFFFFF"/>
    <w:lvl w:ilvl="0" w:tplc="D09A2B22">
      <w:numFmt w:val="bullet"/>
      <w:lvlText w:val="•"/>
      <w:lvlJc w:val="left"/>
      <w:pPr>
        <w:ind w:left="840" w:hanging="360"/>
      </w:pPr>
      <w:rPr>
        <w:w w:val="142"/>
        <w:lang w:val="en-US" w:eastAsia="en-US" w:bidi="en-US"/>
      </w:rPr>
    </w:lvl>
    <w:lvl w:ilvl="1" w:tplc="12687692">
      <w:numFmt w:val="bullet"/>
      <w:lvlText w:val="•"/>
      <w:lvlJc w:val="left"/>
      <w:pPr>
        <w:ind w:left="1710" w:hanging="360"/>
      </w:pPr>
      <w:rPr>
        <w:lang w:val="en-US" w:eastAsia="en-US" w:bidi="en-US"/>
      </w:rPr>
    </w:lvl>
    <w:lvl w:ilvl="2" w:tplc="5874F510">
      <w:numFmt w:val="bullet"/>
      <w:lvlText w:val="•"/>
      <w:lvlJc w:val="left"/>
      <w:pPr>
        <w:ind w:left="2580" w:hanging="360"/>
      </w:pPr>
      <w:rPr>
        <w:lang w:val="en-US" w:eastAsia="en-US" w:bidi="en-US"/>
      </w:rPr>
    </w:lvl>
    <w:lvl w:ilvl="3" w:tplc="18FE0636">
      <w:numFmt w:val="bullet"/>
      <w:lvlText w:val="•"/>
      <w:lvlJc w:val="left"/>
      <w:pPr>
        <w:ind w:left="3450" w:hanging="360"/>
      </w:pPr>
      <w:rPr>
        <w:lang w:val="en-US" w:eastAsia="en-US" w:bidi="en-US"/>
      </w:rPr>
    </w:lvl>
    <w:lvl w:ilvl="4" w:tplc="7FDA6B98">
      <w:numFmt w:val="bullet"/>
      <w:lvlText w:val="•"/>
      <w:lvlJc w:val="left"/>
      <w:pPr>
        <w:ind w:left="4320" w:hanging="360"/>
      </w:pPr>
      <w:rPr>
        <w:lang w:val="en-US" w:eastAsia="en-US" w:bidi="en-US"/>
      </w:rPr>
    </w:lvl>
    <w:lvl w:ilvl="5" w:tplc="1E7E3F64">
      <w:numFmt w:val="bullet"/>
      <w:lvlText w:val="•"/>
      <w:lvlJc w:val="left"/>
      <w:pPr>
        <w:ind w:left="5190" w:hanging="360"/>
      </w:pPr>
      <w:rPr>
        <w:lang w:val="en-US" w:eastAsia="en-US" w:bidi="en-US"/>
      </w:rPr>
    </w:lvl>
    <w:lvl w:ilvl="6" w:tplc="5EFAF094">
      <w:numFmt w:val="bullet"/>
      <w:lvlText w:val="•"/>
      <w:lvlJc w:val="left"/>
      <w:pPr>
        <w:ind w:left="6060" w:hanging="360"/>
      </w:pPr>
      <w:rPr>
        <w:lang w:val="en-US" w:eastAsia="en-US" w:bidi="en-US"/>
      </w:rPr>
    </w:lvl>
    <w:lvl w:ilvl="7" w:tplc="EE1064D0">
      <w:numFmt w:val="bullet"/>
      <w:lvlText w:val="•"/>
      <w:lvlJc w:val="left"/>
      <w:pPr>
        <w:ind w:left="6930" w:hanging="360"/>
      </w:pPr>
      <w:rPr>
        <w:lang w:val="en-US" w:eastAsia="en-US" w:bidi="en-US"/>
      </w:rPr>
    </w:lvl>
    <w:lvl w:ilvl="8" w:tplc="E62CA7B2">
      <w:numFmt w:val="bullet"/>
      <w:lvlText w:val="•"/>
      <w:lvlJc w:val="left"/>
      <w:pPr>
        <w:ind w:left="7800" w:hanging="360"/>
      </w:pPr>
      <w:rPr>
        <w:lang w:val="en-US" w:eastAsia="en-US" w:bidi="en-US"/>
      </w:rPr>
    </w:lvl>
  </w:abstractNum>
  <w:abstractNum w:abstractNumId="10">
    <w:nsid w:val="463239EB"/>
    <w:multiLevelType w:val="hybridMultilevel"/>
    <w:tmpl w:val="5CE6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E02CB"/>
    <w:multiLevelType w:val="hybridMultilevel"/>
    <w:tmpl w:val="8A68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76D0A"/>
    <w:multiLevelType w:val="hybridMultilevel"/>
    <w:tmpl w:val="CE22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729E8"/>
    <w:multiLevelType w:val="hybridMultilevel"/>
    <w:tmpl w:val="EDB0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693852"/>
    <w:multiLevelType w:val="hybridMultilevel"/>
    <w:tmpl w:val="A174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07048A"/>
    <w:multiLevelType w:val="hybridMultilevel"/>
    <w:tmpl w:val="86F8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B4C39"/>
    <w:multiLevelType w:val="hybridMultilevel"/>
    <w:tmpl w:val="D8FC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C77C95"/>
    <w:multiLevelType w:val="hybridMultilevel"/>
    <w:tmpl w:val="3BB8637E"/>
    <w:lvl w:ilvl="0" w:tplc="40090001">
      <w:start w:val="1"/>
      <w:numFmt w:val="bullet"/>
      <w:lvlText w:val=""/>
      <w:lvlJc w:val="left"/>
      <w:pPr>
        <w:ind w:left="915" w:hanging="55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70CB2"/>
    <w:multiLevelType w:val="hybridMultilevel"/>
    <w:tmpl w:val="5322C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A32C8B"/>
    <w:multiLevelType w:val="hybridMultilevel"/>
    <w:tmpl w:val="DF9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4"/>
  </w:num>
  <w:num w:numId="5">
    <w:abstractNumId w:val="5"/>
  </w:num>
  <w:num w:numId="6">
    <w:abstractNumId w:val="14"/>
  </w:num>
  <w:num w:numId="7">
    <w:abstractNumId w:val="3"/>
  </w:num>
  <w:num w:numId="8">
    <w:abstractNumId w:val="18"/>
  </w:num>
  <w:num w:numId="9">
    <w:abstractNumId w:val="8"/>
  </w:num>
  <w:num w:numId="10">
    <w:abstractNumId w:val="13"/>
  </w:num>
  <w:num w:numId="11">
    <w:abstractNumId w:val="2"/>
  </w:num>
  <w:num w:numId="12">
    <w:abstractNumId w:val="12"/>
  </w:num>
  <w:num w:numId="13">
    <w:abstractNumId w:val="16"/>
  </w:num>
  <w:num w:numId="14">
    <w:abstractNumId w:val="1"/>
  </w:num>
  <w:num w:numId="15">
    <w:abstractNumId w:val="10"/>
  </w:num>
  <w:num w:numId="16">
    <w:abstractNumId w:val="11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68"/>
    <w:rsid w:val="000108DF"/>
    <w:rsid w:val="0003366F"/>
    <w:rsid w:val="000432C2"/>
    <w:rsid w:val="00044007"/>
    <w:rsid w:val="00065CF1"/>
    <w:rsid w:val="0008061F"/>
    <w:rsid w:val="000C755B"/>
    <w:rsid w:val="000D60E4"/>
    <w:rsid w:val="000E1D44"/>
    <w:rsid w:val="000E73E8"/>
    <w:rsid w:val="000F17F6"/>
    <w:rsid w:val="00123C35"/>
    <w:rsid w:val="00125972"/>
    <w:rsid w:val="00126537"/>
    <w:rsid w:val="0013045E"/>
    <w:rsid w:val="0013441F"/>
    <w:rsid w:val="00146D5D"/>
    <w:rsid w:val="00154E72"/>
    <w:rsid w:val="00156F53"/>
    <w:rsid w:val="00165B71"/>
    <w:rsid w:val="00180F0B"/>
    <w:rsid w:val="001C3899"/>
    <w:rsid w:val="001E618C"/>
    <w:rsid w:val="0020696E"/>
    <w:rsid w:val="00211B68"/>
    <w:rsid w:val="002356A2"/>
    <w:rsid w:val="0025005B"/>
    <w:rsid w:val="00261FFE"/>
    <w:rsid w:val="0026428A"/>
    <w:rsid w:val="00266347"/>
    <w:rsid w:val="00271E0E"/>
    <w:rsid w:val="002816ED"/>
    <w:rsid w:val="00283D0D"/>
    <w:rsid w:val="00290707"/>
    <w:rsid w:val="00291AC7"/>
    <w:rsid w:val="002B08F6"/>
    <w:rsid w:val="002C3D3D"/>
    <w:rsid w:val="002D12DA"/>
    <w:rsid w:val="003019B2"/>
    <w:rsid w:val="003224C1"/>
    <w:rsid w:val="00331A66"/>
    <w:rsid w:val="0034688D"/>
    <w:rsid w:val="003800E1"/>
    <w:rsid w:val="003817E2"/>
    <w:rsid w:val="003903EB"/>
    <w:rsid w:val="003969A2"/>
    <w:rsid w:val="003F06F8"/>
    <w:rsid w:val="003F0E94"/>
    <w:rsid w:val="0040233B"/>
    <w:rsid w:val="0043249B"/>
    <w:rsid w:val="004414BF"/>
    <w:rsid w:val="00451210"/>
    <w:rsid w:val="00483F53"/>
    <w:rsid w:val="004D72E1"/>
    <w:rsid w:val="00511A6E"/>
    <w:rsid w:val="00563369"/>
    <w:rsid w:val="0057534A"/>
    <w:rsid w:val="005766F9"/>
    <w:rsid w:val="005B360C"/>
    <w:rsid w:val="005B4FF6"/>
    <w:rsid w:val="005C6365"/>
    <w:rsid w:val="005D52A7"/>
    <w:rsid w:val="00605A5B"/>
    <w:rsid w:val="00605CC4"/>
    <w:rsid w:val="00617C2C"/>
    <w:rsid w:val="00633803"/>
    <w:rsid w:val="00643935"/>
    <w:rsid w:val="0065120E"/>
    <w:rsid w:val="00685E46"/>
    <w:rsid w:val="006C60E6"/>
    <w:rsid w:val="006D43D5"/>
    <w:rsid w:val="006E70D3"/>
    <w:rsid w:val="007040E9"/>
    <w:rsid w:val="00722569"/>
    <w:rsid w:val="0072651A"/>
    <w:rsid w:val="00756749"/>
    <w:rsid w:val="00763759"/>
    <w:rsid w:val="0077058A"/>
    <w:rsid w:val="00776F2D"/>
    <w:rsid w:val="00781128"/>
    <w:rsid w:val="007879DB"/>
    <w:rsid w:val="007B0F94"/>
    <w:rsid w:val="00830867"/>
    <w:rsid w:val="0083779B"/>
    <w:rsid w:val="008731B1"/>
    <w:rsid w:val="00874E29"/>
    <w:rsid w:val="00876293"/>
    <w:rsid w:val="00881B95"/>
    <w:rsid w:val="00890839"/>
    <w:rsid w:val="008B25C0"/>
    <w:rsid w:val="008B2AED"/>
    <w:rsid w:val="008D1F15"/>
    <w:rsid w:val="008D688B"/>
    <w:rsid w:val="009138C9"/>
    <w:rsid w:val="009167F3"/>
    <w:rsid w:val="0092576C"/>
    <w:rsid w:val="00992D24"/>
    <w:rsid w:val="00994B55"/>
    <w:rsid w:val="00994C79"/>
    <w:rsid w:val="009A2CDD"/>
    <w:rsid w:val="009A5234"/>
    <w:rsid w:val="009B1531"/>
    <w:rsid w:val="009B38B4"/>
    <w:rsid w:val="009D2DE7"/>
    <w:rsid w:val="009D7427"/>
    <w:rsid w:val="009E1B6F"/>
    <w:rsid w:val="009F1D67"/>
    <w:rsid w:val="009F695E"/>
    <w:rsid w:val="00A0427E"/>
    <w:rsid w:val="00A059D4"/>
    <w:rsid w:val="00A05EDA"/>
    <w:rsid w:val="00A061C0"/>
    <w:rsid w:val="00A21B74"/>
    <w:rsid w:val="00A36938"/>
    <w:rsid w:val="00A726DD"/>
    <w:rsid w:val="00A7297B"/>
    <w:rsid w:val="00A774CB"/>
    <w:rsid w:val="00A77921"/>
    <w:rsid w:val="00A80D23"/>
    <w:rsid w:val="00A90D61"/>
    <w:rsid w:val="00AD3EE6"/>
    <w:rsid w:val="00B16945"/>
    <w:rsid w:val="00B17FB3"/>
    <w:rsid w:val="00B575FB"/>
    <w:rsid w:val="00B64D28"/>
    <w:rsid w:val="00B67985"/>
    <w:rsid w:val="00B81933"/>
    <w:rsid w:val="00BC5B13"/>
    <w:rsid w:val="00C0052A"/>
    <w:rsid w:val="00C00B33"/>
    <w:rsid w:val="00C1095A"/>
    <w:rsid w:val="00C55D85"/>
    <w:rsid w:val="00C876CF"/>
    <w:rsid w:val="00CA2273"/>
    <w:rsid w:val="00CC1BE7"/>
    <w:rsid w:val="00CD127F"/>
    <w:rsid w:val="00CD450E"/>
    <w:rsid w:val="00CD50FD"/>
    <w:rsid w:val="00CF2C54"/>
    <w:rsid w:val="00CF7809"/>
    <w:rsid w:val="00D0221A"/>
    <w:rsid w:val="00D105CC"/>
    <w:rsid w:val="00D236EB"/>
    <w:rsid w:val="00D335CB"/>
    <w:rsid w:val="00D364E4"/>
    <w:rsid w:val="00D43A34"/>
    <w:rsid w:val="00D47124"/>
    <w:rsid w:val="00D91356"/>
    <w:rsid w:val="00D94B1F"/>
    <w:rsid w:val="00D97589"/>
    <w:rsid w:val="00DA7675"/>
    <w:rsid w:val="00DB1717"/>
    <w:rsid w:val="00DC36F5"/>
    <w:rsid w:val="00DD08D3"/>
    <w:rsid w:val="00DD5D7B"/>
    <w:rsid w:val="00DF2712"/>
    <w:rsid w:val="00E3489C"/>
    <w:rsid w:val="00E417E6"/>
    <w:rsid w:val="00E45730"/>
    <w:rsid w:val="00E46ECB"/>
    <w:rsid w:val="00E51ED4"/>
    <w:rsid w:val="00E64053"/>
    <w:rsid w:val="00E7757B"/>
    <w:rsid w:val="00EB4920"/>
    <w:rsid w:val="00ED7510"/>
    <w:rsid w:val="00F002F8"/>
    <w:rsid w:val="00F258E2"/>
    <w:rsid w:val="00F316AD"/>
    <w:rsid w:val="00F42838"/>
    <w:rsid w:val="00F4501B"/>
    <w:rsid w:val="00F67422"/>
    <w:rsid w:val="00F92A9F"/>
    <w:rsid w:val="00F979C8"/>
    <w:rsid w:val="00FB192A"/>
    <w:rsid w:val="00FB6AFC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D5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1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D0221A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1"/>
    <w:qFormat/>
    <w:rsid w:val="00211B68"/>
    <w:pPr>
      <w:spacing w:after="192" w:line="265" w:lineRule="auto"/>
      <w:ind w:left="720" w:hanging="10"/>
      <w:contextualSpacing/>
    </w:pPr>
    <w:rPr>
      <w:rFonts w:ascii="Calibri" w:eastAsia="Calibri" w:hAnsi="Calibri" w:cs="Calibri"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F6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1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D0221A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1"/>
    <w:qFormat/>
    <w:rsid w:val="00211B68"/>
    <w:pPr>
      <w:spacing w:after="192" w:line="265" w:lineRule="auto"/>
      <w:ind w:left="720" w:hanging="10"/>
      <w:contextualSpacing/>
    </w:pPr>
    <w:rPr>
      <w:rFonts w:ascii="Calibri" w:eastAsia="Calibri" w:hAnsi="Calibri" w:cs="Calibri"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F6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anya.anugu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078CCE-8ECE-43CB-A208-75B49ECB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2021-08-24T18:28:00Z</dcterms:created>
  <dcterms:modified xsi:type="dcterms:W3CDTF">2021-09-01T07:50:00Z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